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9C4C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0145B5E0" wp14:editId="6A5EFAA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5DAA3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8C40123" wp14:editId="726C80C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C82E7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88"/>
        <w:gridCol w:w="4166"/>
        <w:gridCol w:w="4183"/>
        <w:gridCol w:w="3810"/>
        <w:gridCol w:w="1053"/>
      </w:tblGrid>
      <w:tr w:rsidR="00A04CC4" w:rsidRPr="002416E6" w14:paraId="0AA17E8E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1151CFE7" w14:textId="714E6804" w:rsidR="00A04CC4" w:rsidRPr="002416E6" w:rsidRDefault="00A05196" w:rsidP="00A05196">
            <w:pPr>
              <w:pStyle w:val="Heading2"/>
              <w:jc w:val="left"/>
            </w:pPr>
            <w:r>
              <w:rPr>
                <w:caps w:val="0"/>
                <w:noProof/>
              </w:rPr>
              <w:drawing>
                <wp:inline distT="0" distB="0" distL="0" distR="0" wp14:anchorId="6EF7F6E8" wp14:editId="32BB79AA">
                  <wp:extent cx="3065780" cy="873125"/>
                  <wp:effectExtent l="0" t="0" r="0" b="0"/>
                  <wp:docPr id="899261923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78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br/>
            </w:r>
          </w:p>
        </w:tc>
      </w:tr>
      <w:tr w:rsidR="00A04CC4" w:rsidRPr="002416E6" w14:paraId="144ACDB5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080B273" w14:textId="77777777" w:rsidR="00A04CC4" w:rsidRPr="002416E6" w:rsidRDefault="00887876" w:rsidP="002416E6">
            <w:pPr>
              <w:pStyle w:val="Heading3"/>
            </w:pPr>
            <w:sdt>
              <w:sdtPr>
                <w:id w:val="-1513449137"/>
                <w:placeholder>
                  <w:docPart w:val="9C49B34CAFC0462394099BFE8A4CA13E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7C97493E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14C249D6" w14:textId="3FEBCD4A" w:rsidR="00A04CC4" w:rsidRPr="002416E6" w:rsidRDefault="00A943F8" w:rsidP="002416E6">
            <w:pPr>
              <w:pStyle w:val="Heading1"/>
            </w:pPr>
            <w:r>
              <w:t>Li, Ang</w:t>
            </w:r>
          </w:p>
        </w:tc>
      </w:tr>
      <w:tr w:rsidR="00A04CC4" w:rsidRPr="002416E6" w14:paraId="389DCA57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248205B2" w14:textId="49612A5B" w:rsidR="00A05196" w:rsidRDefault="00A05196" w:rsidP="00A05196">
            <w:pPr>
              <w:ind w:left="0" w:right="0"/>
            </w:pPr>
            <w:r>
              <w:t xml:space="preserve">has successfully completed the course of </w:t>
            </w:r>
            <w:r w:rsidR="00A36B5A">
              <w:t>RPA</w:t>
            </w:r>
            <w:r>
              <w:t xml:space="preserve"> </w:t>
            </w:r>
          </w:p>
          <w:p w14:paraId="52E1B9B2" w14:textId="724E8B1B" w:rsidR="00A04CC4" w:rsidRPr="002416E6" w:rsidRDefault="00A05196" w:rsidP="00A05196">
            <w:r>
              <w:t xml:space="preserve">to graduate from </w:t>
            </w:r>
            <w:r w:rsidR="00372B51">
              <w:t>ADVANSYS-ESC</w:t>
            </w:r>
          </w:p>
        </w:tc>
      </w:tr>
      <w:tr w:rsidR="00A04CC4" w:rsidRPr="002416E6" w14:paraId="71CFE882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18683BEE" w14:textId="74AD381C" w:rsidR="00A04CC4" w:rsidRPr="002416E6" w:rsidRDefault="009275F7" w:rsidP="001962F9">
            <w:pPr>
              <w:pStyle w:val="Heading3"/>
            </w:pPr>
            <w:r>
              <w:t>&lt;date&gt;</w:t>
            </w:r>
          </w:p>
        </w:tc>
      </w:tr>
      <w:tr w:rsidR="00A05196" w:rsidRPr="002416E6" w14:paraId="5366F343" w14:textId="77777777" w:rsidTr="00B71E9A">
        <w:trPr>
          <w:trHeight w:val="1152"/>
        </w:trPr>
        <w:tc>
          <w:tcPr>
            <w:tcW w:w="1276" w:type="dxa"/>
          </w:tcPr>
          <w:p w14:paraId="5017B54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891DD3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4EE0C6A5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</w:rPr>
              <mc:AlternateContent>
                <mc:Choice Requires="wpg">
                  <w:drawing>
                    <wp:inline distT="0" distB="0" distL="0" distR="0" wp14:anchorId="4795C6DC" wp14:editId="57FABAF7">
                      <wp:extent cx="1131570" cy="1131570"/>
                      <wp:effectExtent l="38100" t="38100" r="30480" b="3048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00A5DE" id="Group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">
                      <v:oval id="Oval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20319A36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29F5BD2B" w14:textId="77777777" w:rsidR="00A04CC4" w:rsidRPr="002416E6" w:rsidRDefault="00A04CC4" w:rsidP="001962F9">
            <w:pPr>
              <w:ind w:left="0" w:right="0"/>
            </w:pPr>
          </w:p>
        </w:tc>
      </w:tr>
      <w:tr w:rsidR="00A05196" w:rsidRPr="002416E6" w14:paraId="4F82C54C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F8F269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21C8FD46" w14:textId="64108B7E" w:rsidR="00A04CC4" w:rsidRPr="002416E6" w:rsidRDefault="009275F7" w:rsidP="001962F9">
            <w:pPr>
              <w:ind w:left="0" w:right="0"/>
            </w:pPr>
            <w:r>
              <w:t>&lt;signature&gt;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36A92EA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36FE722" w14:textId="18D320CD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4702BFBE" w14:textId="77777777" w:rsidR="00A04CC4" w:rsidRPr="002416E6" w:rsidRDefault="00A04CC4" w:rsidP="001962F9">
            <w:pPr>
              <w:ind w:left="0" w:right="0"/>
            </w:pPr>
          </w:p>
        </w:tc>
      </w:tr>
    </w:tbl>
    <w:p w14:paraId="66D7D650" w14:textId="77777777" w:rsidR="00A04CC4" w:rsidRDefault="00A04CC4"/>
    <w:sectPr w:rsidR="00A04CC4" w:rsidSect="00C70B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D3D0" w14:textId="77777777" w:rsidR="00BA0060" w:rsidRDefault="00BA0060" w:rsidP="000875C0">
      <w:r>
        <w:separator/>
      </w:r>
    </w:p>
  </w:endnote>
  <w:endnote w:type="continuationSeparator" w:id="0">
    <w:p w14:paraId="68348128" w14:textId="77777777" w:rsidR="00BA0060" w:rsidRDefault="00BA0060" w:rsidP="000875C0">
      <w:r>
        <w:continuationSeparator/>
      </w:r>
    </w:p>
  </w:endnote>
  <w:endnote w:type="continuationNotice" w:id="1">
    <w:p w14:paraId="1259D997" w14:textId="77777777" w:rsidR="00BA0060" w:rsidRDefault="00BA0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71B6" w14:textId="77777777" w:rsidR="00B94967" w:rsidRDefault="00B9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7D61" w14:textId="77777777" w:rsidR="00B94967" w:rsidRDefault="00B9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94B1" w14:textId="77777777" w:rsidR="00B94967" w:rsidRDefault="00B9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F7C5" w14:textId="77777777" w:rsidR="00BA0060" w:rsidRDefault="00BA0060" w:rsidP="000875C0">
      <w:r>
        <w:separator/>
      </w:r>
    </w:p>
  </w:footnote>
  <w:footnote w:type="continuationSeparator" w:id="0">
    <w:p w14:paraId="670C58A6" w14:textId="77777777" w:rsidR="00BA0060" w:rsidRDefault="00BA0060" w:rsidP="000875C0">
      <w:r>
        <w:continuationSeparator/>
      </w:r>
    </w:p>
  </w:footnote>
  <w:footnote w:type="continuationNotice" w:id="1">
    <w:p w14:paraId="403CB968" w14:textId="77777777" w:rsidR="00BA0060" w:rsidRDefault="00BA0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9CA0" w14:textId="77777777" w:rsidR="00B94967" w:rsidRDefault="00B94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8C86" w14:textId="77777777" w:rsidR="00B94967" w:rsidRDefault="00B94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7ADA8" w14:textId="77777777" w:rsidR="00B94967" w:rsidRDefault="00B9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F7"/>
    <w:rsid w:val="0003083A"/>
    <w:rsid w:val="000875C0"/>
    <w:rsid w:val="00094622"/>
    <w:rsid w:val="00113F7A"/>
    <w:rsid w:val="00185D3E"/>
    <w:rsid w:val="00186721"/>
    <w:rsid w:val="001962F9"/>
    <w:rsid w:val="002416E6"/>
    <w:rsid w:val="002A70AA"/>
    <w:rsid w:val="00314887"/>
    <w:rsid w:val="00324158"/>
    <w:rsid w:val="003550C4"/>
    <w:rsid w:val="00372B51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2DEA"/>
    <w:rsid w:val="008130DC"/>
    <w:rsid w:val="0088227F"/>
    <w:rsid w:val="00887876"/>
    <w:rsid w:val="008D4107"/>
    <w:rsid w:val="008F7137"/>
    <w:rsid w:val="009275F7"/>
    <w:rsid w:val="00967D57"/>
    <w:rsid w:val="009C6513"/>
    <w:rsid w:val="009D3373"/>
    <w:rsid w:val="00A04CC4"/>
    <w:rsid w:val="00A05196"/>
    <w:rsid w:val="00A14C55"/>
    <w:rsid w:val="00A36B5A"/>
    <w:rsid w:val="00A54BC3"/>
    <w:rsid w:val="00A943F8"/>
    <w:rsid w:val="00AA7521"/>
    <w:rsid w:val="00AC2AE5"/>
    <w:rsid w:val="00AD4135"/>
    <w:rsid w:val="00B26126"/>
    <w:rsid w:val="00B3467D"/>
    <w:rsid w:val="00B71E9A"/>
    <w:rsid w:val="00B76559"/>
    <w:rsid w:val="00B94967"/>
    <w:rsid w:val="00BA0060"/>
    <w:rsid w:val="00BA757B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216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.fahmy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49B34CAFC0462394099BFE8A4C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8B2D1-381A-463E-A406-26A66150802C}"/>
      </w:docPartPr>
      <w:docPartBody>
        <w:p w:rsidR="00326A2A" w:rsidRDefault="00326A2A">
          <w:pPr>
            <w:pStyle w:val="9C49B34CAFC0462394099BFE8A4CA13E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6E"/>
    <w:rsid w:val="00326A2A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9B34CAFC0462394099BFE8A4CA13E">
    <w:name w:val="9C49B34CAFC0462394099BFE8A4CA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2023-08-10T07:50:00Z</dcterms:created>
  <dcterms:modified xsi:type="dcterms:W3CDTF">2023-08-14T22:19:00Z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